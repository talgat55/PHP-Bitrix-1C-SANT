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F09" w:rsidRDefault="00120F09" w:rsidP="00857B0E">
      <w:pPr>
        <w:contextualSpacing/>
        <w:jc w:val="both"/>
        <w:rPr>
          <w:sz w:val="24"/>
          <w:szCs w:val="24"/>
        </w:rPr>
      </w:pPr>
    </w:p>
    <w:p w:rsidR="00120F09" w:rsidRDefault="00120F09" w:rsidP="00857B0E">
      <w:pPr>
        <w:contextualSpacing/>
        <w:jc w:val="both"/>
        <w:rPr>
          <w:sz w:val="24"/>
          <w:szCs w:val="24"/>
        </w:rPr>
      </w:pPr>
    </w:p>
    <w:p w:rsidR="00120F09" w:rsidRDefault="00120F09" w:rsidP="001349BA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Информация о наличии вакансий в неврологическом отделении</w:t>
      </w:r>
    </w:p>
    <w:p w:rsidR="00120F09" w:rsidRPr="002F2EBE" w:rsidRDefault="00120F09" w:rsidP="00857B0E">
      <w:pPr>
        <w:contextualSpacing/>
        <w:jc w:val="both"/>
        <w:rPr>
          <w:sz w:val="24"/>
          <w:szCs w:val="24"/>
        </w:rPr>
      </w:pPr>
    </w:p>
    <w:tbl>
      <w:tblPr>
        <w:tblW w:w="1573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60"/>
        <w:gridCol w:w="1560"/>
        <w:gridCol w:w="567"/>
        <w:gridCol w:w="1134"/>
        <w:gridCol w:w="708"/>
        <w:gridCol w:w="709"/>
        <w:gridCol w:w="1843"/>
        <w:gridCol w:w="567"/>
        <w:gridCol w:w="850"/>
        <w:gridCol w:w="1418"/>
        <w:gridCol w:w="1134"/>
        <w:gridCol w:w="2410"/>
        <w:gridCol w:w="567"/>
        <w:gridCol w:w="708"/>
      </w:tblGrid>
      <w:tr w:rsidR="00120F09" w:rsidTr="00680529">
        <w:tc>
          <w:tcPr>
            <w:tcW w:w="1560" w:type="dxa"/>
            <w:vMerge w:val="restart"/>
          </w:tcPr>
          <w:p w:rsidR="00120F09" w:rsidRPr="00680529" w:rsidRDefault="00120F09" w:rsidP="00857B0E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Наименование профессии (специальности)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должности</w:t>
            </w:r>
          </w:p>
        </w:tc>
        <w:tc>
          <w:tcPr>
            <w:tcW w:w="1560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 xml:space="preserve">Квалификация </w:t>
            </w:r>
          </w:p>
        </w:tc>
        <w:tc>
          <w:tcPr>
            <w:tcW w:w="567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Необходимое количество работников</w:t>
            </w:r>
          </w:p>
        </w:tc>
        <w:tc>
          <w:tcPr>
            <w:tcW w:w="1134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Характер работы</w:t>
            </w:r>
          </w:p>
        </w:tc>
        <w:tc>
          <w:tcPr>
            <w:tcW w:w="1417" w:type="dxa"/>
            <w:gridSpan w:val="2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Заработная плата</w:t>
            </w:r>
          </w:p>
        </w:tc>
        <w:tc>
          <w:tcPr>
            <w:tcW w:w="3260" w:type="dxa"/>
            <w:gridSpan w:val="3"/>
          </w:tcPr>
          <w:p w:rsidR="00120F09" w:rsidRPr="00680529" w:rsidRDefault="00120F09" w:rsidP="00680529">
            <w:pPr>
              <w:jc w:val="center"/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Режим работы</w:t>
            </w:r>
          </w:p>
        </w:tc>
        <w:tc>
          <w:tcPr>
            <w:tcW w:w="1418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Должност-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ные обязан-ности</w:t>
            </w:r>
          </w:p>
        </w:tc>
        <w:tc>
          <w:tcPr>
            <w:tcW w:w="1134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Принад-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лежность к профес-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сиональной области</w:t>
            </w:r>
          </w:p>
        </w:tc>
        <w:tc>
          <w:tcPr>
            <w:tcW w:w="2410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Профессиональные квалификационные требования, образование, дополнительные навыки, опыт работы</w:t>
            </w:r>
          </w:p>
        </w:tc>
        <w:tc>
          <w:tcPr>
            <w:tcW w:w="567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Допол-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нительные пожелания к кандидатуре</w:t>
            </w:r>
          </w:p>
        </w:tc>
        <w:tc>
          <w:tcPr>
            <w:tcW w:w="708" w:type="dxa"/>
            <w:vMerge w:val="restart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Предоставление дополнительных социальных гарантий работнику</w:t>
            </w:r>
          </w:p>
        </w:tc>
      </w:tr>
      <w:tr w:rsidR="00120F09" w:rsidTr="00680529">
        <w:trPr>
          <w:cantSplit/>
          <w:trHeight w:val="1968"/>
        </w:trPr>
        <w:tc>
          <w:tcPr>
            <w:tcW w:w="1560" w:type="dxa"/>
            <w:vMerge/>
          </w:tcPr>
          <w:p w:rsidR="00120F09" w:rsidRDefault="00120F09"/>
        </w:tc>
        <w:tc>
          <w:tcPr>
            <w:tcW w:w="1560" w:type="dxa"/>
            <w:vMerge/>
          </w:tcPr>
          <w:p w:rsidR="00120F09" w:rsidRDefault="00120F09"/>
        </w:tc>
        <w:tc>
          <w:tcPr>
            <w:tcW w:w="567" w:type="dxa"/>
            <w:vMerge/>
          </w:tcPr>
          <w:p w:rsidR="00120F09" w:rsidRDefault="00120F09"/>
        </w:tc>
        <w:tc>
          <w:tcPr>
            <w:tcW w:w="1134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Постоянная, временная, по совмести-тельству, сезонная, надомная</w:t>
            </w:r>
          </w:p>
        </w:tc>
        <w:tc>
          <w:tcPr>
            <w:tcW w:w="708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Минима-льная</w:t>
            </w:r>
          </w:p>
        </w:tc>
        <w:tc>
          <w:tcPr>
            <w:tcW w:w="709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Макси-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мальная</w:t>
            </w:r>
          </w:p>
        </w:tc>
        <w:tc>
          <w:tcPr>
            <w:tcW w:w="1843" w:type="dxa"/>
            <w:textDirection w:val="btLr"/>
          </w:tcPr>
          <w:p w:rsidR="00120F09" w:rsidRPr="00680529" w:rsidRDefault="00120F09" w:rsidP="00680529">
            <w:pPr>
              <w:ind w:left="113" w:right="113"/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Норм. прод. раб. времени, ненорм. раб. день, работа  в режиме гибкого раб. времени, сокр. продол. рабочего времени, сменная работа, работа вахтовым методом</w:t>
            </w:r>
          </w:p>
        </w:tc>
        <w:tc>
          <w:tcPr>
            <w:tcW w:w="567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Начало работы</w:t>
            </w:r>
          </w:p>
        </w:tc>
        <w:tc>
          <w:tcPr>
            <w:tcW w:w="850" w:type="dxa"/>
          </w:tcPr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 xml:space="preserve">Оконча-ние </w:t>
            </w:r>
          </w:p>
          <w:p w:rsidR="00120F09" w:rsidRPr="00680529" w:rsidRDefault="00120F09">
            <w:pPr>
              <w:rPr>
                <w:sz w:val="16"/>
                <w:szCs w:val="16"/>
              </w:rPr>
            </w:pPr>
            <w:r w:rsidRPr="00680529">
              <w:rPr>
                <w:sz w:val="16"/>
                <w:szCs w:val="16"/>
              </w:rPr>
              <w:t>работы</w:t>
            </w:r>
          </w:p>
        </w:tc>
        <w:tc>
          <w:tcPr>
            <w:tcW w:w="1418" w:type="dxa"/>
            <w:vMerge/>
          </w:tcPr>
          <w:p w:rsidR="00120F09" w:rsidRDefault="00120F09"/>
        </w:tc>
        <w:tc>
          <w:tcPr>
            <w:tcW w:w="1134" w:type="dxa"/>
            <w:vMerge/>
          </w:tcPr>
          <w:p w:rsidR="00120F09" w:rsidRDefault="00120F09"/>
        </w:tc>
        <w:tc>
          <w:tcPr>
            <w:tcW w:w="2410" w:type="dxa"/>
            <w:vMerge/>
          </w:tcPr>
          <w:p w:rsidR="00120F09" w:rsidRDefault="00120F09"/>
        </w:tc>
        <w:tc>
          <w:tcPr>
            <w:tcW w:w="567" w:type="dxa"/>
            <w:vMerge/>
          </w:tcPr>
          <w:p w:rsidR="00120F09" w:rsidRDefault="00120F09"/>
        </w:tc>
        <w:tc>
          <w:tcPr>
            <w:tcW w:w="708" w:type="dxa"/>
            <w:vMerge/>
          </w:tcPr>
          <w:p w:rsidR="00120F09" w:rsidRDefault="00120F09"/>
        </w:tc>
      </w:tr>
      <w:tr w:rsidR="00120F09" w:rsidTr="00680529">
        <w:tc>
          <w:tcPr>
            <w:tcW w:w="1560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</w:tcPr>
          <w:p w:rsidR="00120F09" w:rsidRPr="00204A11" w:rsidRDefault="00120F09" w:rsidP="001349B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120F09" w:rsidRPr="00204A11" w:rsidRDefault="00120F09" w:rsidP="00FF1A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08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20F09" w:rsidRDefault="00120F09" w:rsidP="00FF1AEE"/>
        </w:tc>
        <w:tc>
          <w:tcPr>
            <w:tcW w:w="709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120F09" w:rsidRPr="00204A11" w:rsidRDefault="00120F09" w:rsidP="00FF1A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120F09" w:rsidRPr="00204A11" w:rsidRDefault="00120F09" w:rsidP="005A14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120F09" w:rsidRPr="00204A11" w:rsidRDefault="00120F09" w:rsidP="005A14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</w:tcPr>
          <w:p w:rsidR="00120F09" w:rsidRPr="00204A11" w:rsidRDefault="00120F09" w:rsidP="00857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20F09" w:rsidRDefault="00120F09" w:rsidP="00857B0E"/>
          <w:p w:rsidR="00120F09" w:rsidRDefault="00120F09" w:rsidP="00857B0E"/>
        </w:tc>
        <w:tc>
          <w:tcPr>
            <w:tcW w:w="567" w:type="dxa"/>
          </w:tcPr>
          <w:p w:rsidR="00120F09" w:rsidRDefault="00120F09" w:rsidP="00680529">
            <w:pPr>
              <w:jc w:val="center"/>
            </w:pPr>
          </w:p>
        </w:tc>
        <w:tc>
          <w:tcPr>
            <w:tcW w:w="708" w:type="dxa"/>
          </w:tcPr>
          <w:p w:rsidR="00120F09" w:rsidRDefault="00120F09"/>
        </w:tc>
      </w:tr>
    </w:tbl>
    <w:p w:rsidR="00120F09" w:rsidRDefault="00120F09"/>
    <w:sectPr w:rsidR="00120F09" w:rsidSect="00B26088">
      <w:pgSz w:w="16838" w:h="11906" w:orient="landscape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2FE"/>
    <w:rsid w:val="000310BF"/>
    <w:rsid w:val="00041740"/>
    <w:rsid w:val="00057665"/>
    <w:rsid w:val="00120F09"/>
    <w:rsid w:val="001349BA"/>
    <w:rsid w:val="00147033"/>
    <w:rsid w:val="00160C8A"/>
    <w:rsid w:val="001648CB"/>
    <w:rsid w:val="00167686"/>
    <w:rsid w:val="001A6C3E"/>
    <w:rsid w:val="00204A11"/>
    <w:rsid w:val="00210183"/>
    <w:rsid w:val="0025179C"/>
    <w:rsid w:val="00280FAC"/>
    <w:rsid w:val="002A2E03"/>
    <w:rsid w:val="002A734D"/>
    <w:rsid w:val="002B1A51"/>
    <w:rsid w:val="002B4D9E"/>
    <w:rsid w:val="002D4C6B"/>
    <w:rsid w:val="002F1116"/>
    <w:rsid w:val="002F2EBE"/>
    <w:rsid w:val="003570EB"/>
    <w:rsid w:val="003615A2"/>
    <w:rsid w:val="004540CD"/>
    <w:rsid w:val="004720BD"/>
    <w:rsid w:val="00520C9C"/>
    <w:rsid w:val="00596516"/>
    <w:rsid w:val="005A14EB"/>
    <w:rsid w:val="005E44B5"/>
    <w:rsid w:val="006152FE"/>
    <w:rsid w:val="006629CC"/>
    <w:rsid w:val="00680529"/>
    <w:rsid w:val="006C3A40"/>
    <w:rsid w:val="006D2181"/>
    <w:rsid w:val="006D404B"/>
    <w:rsid w:val="00705F69"/>
    <w:rsid w:val="007272DD"/>
    <w:rsid w:val="007973DC"/>
    <w:rsid w:val="008146B2"/>
    <w:rsid w:val="00857B0E"/>
    <w:rsid w:val="008D2848"/>
    <w:rsid w:val="009016F9"/>
    <w:rsid w:val="00901ED3"/>
    <w:rsid w:val="00912793"/>
    <w:rsid w:val="00962583"/>
    <w:rsid w:val="009626EC"/>
    <w:rsid w:val="0099253C"/>
    <w:rsid w:val="009D2F18"/>
    <w:rsid w:val="009D5D65"/>
    <w:rsid w:val="009F3CF9"/>
    <w:rsid w:val="00A00466"/>
    <w:rsid w:val="00A11541"/>
    <w:rsid w:val="00A37E77"/>
    <w:rsid w:val="00AB4B9F"/>
    <w:rsid w:val="00AC305D"/>
    <w:rsid w:val="00AE3D63"/>
    <w:rsid w:val="00AE5ABE"/>
    <w:rsid w:val="00B24416"/>
    <w:rsid w:val="00B26088"/>
    <w:rsid w:val="00B81352"/>
    <w:rsid w:val="00BA029C"/>
    <w:rsid w:val="00BF6659"/>
    <w:rsid w:val="00C07042"/>
    <w:rsid w:val="00C16BDE"/>
    <w:rsid w:val="00C9531A"/>
    <w:rsid w:val="00CB7692"/>
    <w:rsid w:val="00D0624B"/>
    <w:rsid w:val="00D71C61"/>
    <w:rsid w:val="00DB7F03"/>
    <w:rsid w:val="00E11394"/>
    <w:rsid w:val="00ED298A"/>
    <w:rsid w:val="00F90BE5"/>
    <w:rsid w:val="00F96E63"/>
    <w:rsid w:val="00FE0B82"/>
    <w:rsid w:val="00FF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FE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152F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118</Words>
  <Characters>676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наличии вакансий в неврологическом отделении</dc:title>
  <dc:subject/>
  <dc:creator>ОК_403</dc:creator>
  <cp:keywords/>
  <dc:description/>
  <cp:lastModifiedBy>Admin</cp:lastModifiedBy>
  <cp:revision>3</cp:revision>
  <cp:lastPrinted>2016-08-03T08:40:00Z</cp:lastPrinted>
  <dcterms:created xsi:type="dcterms:W3CDTF">2017-07-28T02:08:00Z</dcterms:created>
  <dcterms:modified xsi:type="dcterms:W3CDTF">2017-07-28T02:08:00Z</dcterms:modified>
</cp:coreProperties>
</file>